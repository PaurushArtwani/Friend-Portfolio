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1A15DE" w:rsidP="00965D17">
      <w:pPr>
        <w:pStyle w:val="Title"/>
      </w:pPr>
      <w:r>
        <w:t>Akshay Jain</w:t>
      </w:r>
    </w:p>
    <w:p w:rsidR="00965D17" w:rsidRDefault="001A15DE" w:rsidP="00965D17">
      <w:r>
        <w:t>Udaipur Rajasthan</w:t>
      </w:r>
      <w:r w:rsidR="00965D17">
        <w:t> | </w:t>
      </w:r>
      <w:r>
        <w:t>+91-8619642465</w:t>
      </w:r>
      <w:r w:rsidR="00965D17">
        <w:t> | </w:t>
      </w:r>
      <w:r>
        <w:t>akshayjain2807@gmail.com</w:t>
      </w:r>
    </w:p>
    <w:p w:rsidR="00AC1951" w:rsidRDefault="00740A1D" w:rsidP="00AC1951">
      <w:pPr>
        <w:pStyle w:val="Date"/>
      </w:pPr>
      <w:sdt>
        <w:sdtPr>
          <w:alias w:val="Date:"/>
          <w:tag w:val="Date:"/>
          <w:id w:val="273684408"/>
          <w:placeholder>
            <w:docPart w:val="DC6DF66933A84E509C3A5DE8F10C263E"/>
          </w:placeholder>
          <w:temporary/>
          <w:showingPlcHdr/>
          <w15:appearance w15:val="hidden"/>
        </w:sdtPr>
        <w:sdtEndPr/>
        <w:sdtContent>
          <w:r w:rsidR="00965D17">
            <w:t>Date</w:t>
          </w:r>
        </w:sdtContent>
      </w:sdt>
      <w:r w:rsidR="001A15DE">
        <w:t>: 28-02-2023</w:t>
      </w:r>
    </w:p>
    <w:p w:rsidR="00AC1951" w:rsidRDefault="00AC1951" w:rsidP="00AC1951">
      <w:pPr>
        <w:pStyle w:val="Date"/>
      </w:pPr>
    </w:p>
    <w:p w:rsidR="00965D17" w:rsidRDefault="00965D17" w:rsidP="00AC1951">
      <w:pPr>
        <w:pStyle w:val="Date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5A5EDA9886A3464B8C29147DF849362E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1A15DE">
            <w:t>Hiring Manager</w:t>
          </w:r>
        </w:sdtContent>
      </w:sdt>
      <w:r>
        <w:t>:</w:t>
      </w:r>
    </w:p>
    <w:p w:rsidR="001A15DE" w:rsidRDefault="001A15DE" w:rsidP="001A15DE">
      <w:r>
        <w:t>I am excited to apply for the position of DevOps Engineer. With 2.5 years of experience in the field of DevOps, I am confident in my abilities to make a valuable contribution to your team. I am passionate about technology and have a strong desire to continue learning and growing in my career.</w:t>
      </w:r>
    </w:p>
    <w:p w:rsidR="001A15DE" w:rsidRDefault="001A15DE" w:rsidP="001A15DE">
      <w:r>
        <w:t>Throughout my career, I have gained experience in using a variety of DevOps tools, such as Jenkins, Ansible, Kubernetes, Docker, SVN, and Terraform. I have worked on automating infrastructure deployment, continuous integration, and continuous delivery. Additionally, I have experience in setting up monitoring and logging tools, such as Appdynamics, Prometheus</w:t>
      </w:r>
      <w:r w:rsidR="00AC1951">
        <w:t>, Grafana</w:t>
      </w:r>
      <w:bookmarkStart w:id="0" w:name="_GoBack"/>
      <w:bookmarkEnd w:id="0"/>
      <w:r>
        <w:t>.</w:t>
      </w:r>
    </w:p>
    <w:p w:rsidR="001A15DE" w:rsidRDefault="001A15DE" w:rsidP="001A15DE">
      <w:r>
        <w:t>At my current role, I have led the implementation of DevOps practices within the development team. I have helped to streamline the development process, resulting in an overall reduction in deployment time and increased efficiency. Additionally, I have been responsible for implementing security measures within the infrastructure, such as configuring SSL and implementing firewall rules. I take great pride in my work and strive to deliver high-quality results that meet or exceed expectations.</w:t>
      </w:r>
    </w:p>
    <w:p w:rsidR="001A15DE" w:rsidRDefault="001A15DE" w:rsidP="001A15DE">
      <w:r>
        <w:t>As a DevOps Engineer, I am well-equipped to handle the fast-paced nature of the job. I am able to adapt quickly to changing requirements and have a proven track record of delivering results in a timely manner. I also possess excellent communication skills and am able to collaborate effectively with cross-functional teams to achieve common goals.</w:t>
      </w:r>
    </w:p>
    <w:p w:rsidR="00965D17" w:rsidRDefault="001A15DE" w:rsidP="001A15DE">
      <w:r>
        <w:t>I am excited about the opportunity to join Oracle India and contribute my skills and experience to the company. I am confident that I can make a positive impact on the organization and am eager to take on new challenges. Thank you for considering my application. I look forward to the opportunity to discuss my qualifications further.</w:t>
      </w:r>
    </w:p>
    <w:p w:rsidR="00965D17" w:rsidRDefault="00740A1D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3146E6B364334FEA95D89DB3EDB416FF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BAD9B58678C24DFFB0E1274B041FC3C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1A15DE" w:rsidP="00302A2C">
          <w:pPr>
            <w:pStyle w:val="Signature"/>
          </w:pPr>
          <w:r>
            <w:rPr>
              <w:lang w:val="en-IN"/>
            </w:rPr>
            <w:t>Akshay jain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A1D" w:rsidRDefault="00740A1D">
      <w:pPr>
        <w:spacing w:after="0"/>
      </w:pPr>
      <w:r>
        <w:separator/>
      </w:r>
    </w:p>
  </w:endnote>
  <w:endnote w:type="continuationSeparator" w:id="0">
    <w:p w:rsidR="00740A1D" w:rsidRDefault="00740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15D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A1D" w:rsidRDefault="00740A1D">
      <w:pPr>
        <w:spacing w:after="0"/>
      </w:pPr>
      <w:r>
        <w:separator/>
      </w:r>
    </w:p>
  </w:footnote>
  <w:footnote w:type="continuationSeparator" w:id="0">
    <w:p w:rsidR="00740A1D" w:rsidRDefault="00740A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DE"/>
    <w:rsid w:val="000D5AB1"/>
    <w:rsid w:val="001A15DE"/>
    <w:rsid w:val="002045EB"/>
    <w:rsid w:val="00293B83"/>
    <w:rsid w:val="00302A2C"/>
    <w:rsid w:val="00381669"/>
    <w:rsid w:val="0052105A"/>
    <w:rsid w:val="00673C35"/>
    <w:rsid w:val="006A3CE7"/>
    <w:rsid w:val="00740A1D"/>
    <w:rsid w:val="0076387D"/>
    <w:rsid w:val="008F15C5"/>
    <w:rsid w:val="00965D17"/>
    <w:rsid w:val="00A27383"/>
    <w:rsid w:val="00A736B0"/>
    <w:rsid w:val="00AC1951"/>
    <w:rsid w:val="00C83E3C"/>
    <w:rsid w:val="00D02A74"/>
    <w:rsid w:val="00D905F1"/>
    <w:rsid w:val="00DF0E00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CAEF"/>
  <w15:chartTrackingRefBased/>
  <w15:docId w15:val="{DB3114AE-F031-447B-9D49-D5DFA984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.ja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6DF66933A84E509C3A5DE8F10C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9DD9-423D-4FCE-92EC-DC0626D8023D}"/>
      </w:docPartPr>
      <w:docPartBody>
        <w:p w:rsidR="004A0615" w:rsidRDefault="004D05D0">
          <w:pPr>
            <w:pStyle w:val="DC6DF66933A84E509C3A5DE8F10C263E"/>
          </w:pPr>
          <w:r>
            <w:t>Date</w:t>
          </w:r>
        </w:p>
      </w:docPartBody>
    </w:docPart>
    <w:docPart>
      <w:docPartPr>
        <w:name w:val="5A5EDA9886A3464B8C29147DF849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83379-BEBB-4C6A-B045-DF958710146E}"/>
      </w:docPartPr>
      <w:docPartBody>
        <w:p w:rsidR="004A0615" w:rsidRDefault="004D05D0">
          <w:pPr>
            <w:pStyle w:val="5A5EDA9886A3464B8C29147DF849362E"/>
          </w:pPr>
          <w:r>
            <w:t>Recipient Name</w:t>
          </w:r>
        </w:p>
      </w:docPartBody>
    </w:docPart>
    <w:docPart>
      <w:docPartPr>
        <w:name w:val="3146E6B364334FEA95D89DB3EDB41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660D-C63D-4D6F-852F-B4D5F0EA85B0}"/>
      </w:docPartPr>
      <w:docPartBody>
        <w:p w:rsidR="004A0615" w:rsidRDefault="004D05D0">
          <w:pPr>
            <w:pStyle w:val="3146E6B364334FEA95D89DB3EDB416FF"/>
          </w:pPr>
          <w:r>
            <w:t>Sincerely</w:t>
          </w:r>
        </w:p>
      </w:docPartBody>
    </w:docPart>
    <w:docPart>
      <w:docPartPr>
        <w:name w:val="BAD9B58678C24DFFB0E1274B041FC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5AE98-947E-4AF7-B2C9-54AE7A71C8CD}"/>
      </w:docPartPr>
      <w:docPartBody>
        <w:p w:rsidR="004A0615" w:rsidRDefault="004D05D0">
          <w:pPr>
            <w:pStyle w:val="BAD9B58678C24DFFB0E1274B041FC3C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D0"/>
    <w:rsid w:val="004A0615"/>
    <w:rsid w:val="004D05D0"/>
    <w:rsid w:val="00A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8FA4F68694A8D85932A68D6685206">
    <w:name w:val="1248FA4F68694A8D85932A68D6685206"/>
  </w:style>
  <w:style w:type="paragraph" w:customStyle="1" w:styleId="D7ADEDF9995E40379200EE54784FC446">
    <w:name w:val="D7ADEDF9995E40379200EE54784FC446"/>
  </w:style>
  <w:style w:type="paragraph" w:customStyle="1" w:styleId="5A01126B381A4F91948919A9615E823A">
    <w:name w:val="5A01126B381A4F91948919A9615E823A"/>
  </w:style>
  <w:style w:type="paragraph" w:customStyle="1" w:styleId="F61918EA2A0C40C98DD2112AA331145B">
    <w:name w:val="F61918EA2A0C40C98DD2112AA331145B"/>
  </w:style>
  <w:style w:type="paragraph" w:customStyle="1" w:styleId="DC6DF66933A84E509C3A5DE8F10C263E">
    <w:name w:val="DC6DF66933A84E509C3A5DE8F10C263E"/>
  </w:style>
  <w:style w:type="paragraph" w:customStyle="1" w:styleId="8162E796B5E647C1A674B3078BDA961A">
    <w:name w:val="8162E796B5E647C1A674B3078BDA961A"/>
  </w:style>
  <w:style w:type="paragraph" w:customStyle="1" w:styleId="165523D6BB494596B56E59FBEA0A1A22">
    <w:name w:val="165523D6BB494596B56E59FBEA0A1A22"/>
  </w:style>
  <w:style w:type="paragraph" w:customStyle="1" w:styleId="8BAADCC1429649E1A4E04BC653C5BAC5">
    <w:name w:val="8BAADCC1429649E1A4E04BC653C5BAC5"/>
  </w:style>
  <w:style w:type="paragraph" w:customStyle="1" w:styleId="717F9119BFCA4D51993986446A9238A5">
    <w:name w:val="717F9119BFCA4D51993986446A9238A5"/>
  </w:style>
  <w:style w:type="paragraph" w:customStyle="1" w:styleId="5A5EDA9886A3464B8C29147DF849362E">
    <w:name w:val="5A5EDA9886A3464B8C29147DF849362E"/>
  </w:style>
  <w:style w:type="paragraph" w:customStyle="1" w:styleId="4FCD38416F434E41A5884492B64E99D8">
    <w:name w:val="4FCD38416F434E41A5884492B64E99D8"/>
  </w:style>
  <w:style w:type="paragraph" w:customStyle="1" w:styleId="3146E6B364334FEA95D89DB3EDB416FF">
    <w:name w:val="3146E6B364334FEA95D89DB3EDB416FF"/>
  </w:style>
  <w:style w:type="paragraph" w:customStyle="1" w:styleId="BAD9B58678C24DFFB0E1274B041FC3CC">
    <w:name w:val="BAD9B58678C24DFFB0E1274B041FC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2</cp:revision>
  <cp:lastPrinted>2023-02-27T18:41:00Z</cp:lastPrinted>
  <dcterms:created xsi:type="dcterms:W3CDTF">2023-02-27T18:36:00Z</dcterms:created>
  <dcterms:modified xsi:type="dcterms:W3CDTF">2023-05-06T09:54:00Z</dcterms:modified>
</cp:coreProperties>
</file>